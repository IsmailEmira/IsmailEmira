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4B460" w14:textId="209C88D5" w:rsidR="005C68BD" w:rsidRPr="004A15CD" w:rsidRDefault="00855466" w:rsidP="00121232">
      <w:pPr>
        <w:spacing w:after="240"/>
        <w:rPr>
          <w:rFonts w:asciiTheme="minorHAnsi" w:hAnsiTheme="minorHAnsi" w:cstheme="minorHAnsi"/>
          <w:sz w:val="16"/>
          <w:szCs w:val="16"/>
        </w:rPr>
      </w:pPr>
      <w:bookmarkStart w:id="0" w:name="_Hlk76235786"/>
      <w:r w:rsidRPr="004A15CD">
        <w:rPr>
          <w:rFonts w:asciiTheme="minorHAnsi" w:hAnsiTheme="minorHAnsi" w:cstheme="minorHAnsi"/>
          <w:b/>
          <w:smallCaps/>
          <w:sz w:val="36"/>
          <w:szCs w:val="22"/>
        </w:rPr>
        <w:t>Ismail Emira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375"/>
        <w:gridCol w:w="5425"/>
      </w:tblGrid>
      <w:tr w:rsidR="005C68BD" w:rsidRPr="003B19FB" w14:paraId="448563F0" w14:textId="77777777" w:rsidTr="00353988">
        <w:tc>
          <w:tcPr>
            <w:tcW w:w="5375" w:type="dxa"/>
          </w:tcPr>
          <w:bookmarkEnd w:id="0"/>
          <w:p w14:paraId="4478770E" w14:textId="1E19BE22" w:rsidR="005C68BD" w:rsidRPr="003B19FB" w:rsidRDefault="005C68BD" w:rsidP="00031349">
            <w:pPr>
              <w:widowControl w:val="0"/>
              <w:rPr>
                <w:rFonts w:asciiTheme="minorHAnsi" w:hAnsiTheme="minorHAnsi" w:cstheme="minorHAnsi"/>
              </w:rPr>
            </w:pPr>
            <w:r w:rsidRPr="003B19FB">
              <w:rPr>
                <w:rFonts w:asciiTheme="minorHAnsi" w:hAnsiTheme="minorHAnsi" w:cstheme="minorHAnsi"/>
              </w:rPr>
              <w:t>Phone: (</w:t>
            </w:r>
            <w:r>
              <w:rPr>
                <w:rFonts w:asciiTheme="minorHAnsi" w:hAnsiTheme="minorHAnsi" w:cstheme="minorHAnsi"/>
              </w:rPr>
              <w:t>225</w:t>
            </w:r>
            <w:r w:rsidRPr="003B19FB">
              <w:rPr>
                <w:rFonts w:asciiTheme="minorHAnsi" w:hAnsiTheme="minorHAnsi" w:cstheme="minorHAnsi"/>
              </w:rPr>
              <w:t xml:space="preserve">) </w:t>
            </w:r>
            <w:r w:rsidR="00855466">
              <w:rPr>
                <w:rFonts w:asciiTheme="minorHAnsi" w:hAnsiTheme="minorHAnsi" w:cstheme="minorHAnsi"/>
              </w:rPr>
              <w:t>999-2281</w:t>
            </w:r>
          </w:p>
          <w:p w14:paraId="5C7C260E" w14:textId="45F7A7EF" w:rsidR="005C68BD" w:rsidRPr="003B19FB" w:rsidRDefault="00855466" w:rsidP="00031349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ismailemaira@yahoo.com</w:t>
            </w:r>
          </w:p>
        </w:tc>
        <w:tc>
          <w:tcPr>
            <w:tcW w:w="5425" w:type="dxa"/>
          </w:tcPr>
          <w:p w14:paraId="4B2E2670" w14:textId="4F946DD0" w:rsidR="005C68BD" w:rsidRPr="003B19FB" w:rsidRDefault="00392432" w:rsidP="00031349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hyperlink r:id="rId8" w:history="1">
              <w:r w:rsidRPr="00332661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www.linkedin.com/in/ismail-emira-7bb802342</w:t>
              </w:r>
            </w:hyperlink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 w:rsidR="00057B87">
              <w:rPr>
                <w:rFonts w:asciiTheme="minorHAnsi" w:hAnsiTheme="minorHAnsi" w:cstheme="minorHAnsi"/>
              </w:rPr>
              <w:t>Ponchatoula</w:t>
            </w:r>
            <w:r w:rsidR="005C68BD">
              <w:rPr>
                <w:rFonts w:asciiTheme="minorHAnsi" w:hAnsiTheme="minorHAnsi" w:cstheme="minorHAnsi"/>
              </w:rPr>
              <w:t>, LA</w:t>
            </w:r>
          </w:p>
        </w:tc>
      </w:tr>
    </w:tbl>
    <w:p w14:paraId="5072B3B1" w14:textId="3B664300" w:rsidR="00353988" w:rsidRDefault="00353988" w:rsidP="004A15CD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Professional Summary</w:t>
      </w:r>
    </w:p>
    <w:p w14:paraId="5B69857E" w14:textId="70021ADD" w:rsidR="00E87DE1" w:rsidRDefault="00E87DE1" w:rsidP="004A735F">
      <w:pPr>
        <w:pStyle w:val="NormalWeb"/>
        <w:spacing w:before="0" w:beforeAutospacing="0"/>
      </w:pPr>
      <w:r>
        <w:t xml:space="preserve">Detail-oriented </w:t>
      </w:r>
      <w:r>
        <w:rPr>
          <w:rStyle w:val="Strong"/>
        </w:rPr>
        <w:t>Software QA professional</w:t>
      </w:r>
      <w:r>
        <w:t xml:space="preserve"> with hands-on experience in </w:t>
      </w:r>
      <w:r>
        <w:rPr>
          <w:rStyle w:val="Strong"/>
        </w:rPr>
        <w:t>manual and automated testing</w:t>
      </w:r>
      <w:r>
        <w:t xml:space="preserve">. Skilled in </w:t>
      </w:r>
      <w:r>
        <w:rPr>
          <w:rStyle w:val="Strong"/>
        </w:rPr>
        <w:t>Selenium, Postman, API testing, and SQL database validation</w:t>
      </w:r>
      <w:r>
        <w:t xml:space="preserve">. Proficient in Java, JDBC, </w:t>
      </w:r>
      <w:r w:rsidR="00693D94">
        <w:t xml:space="preserve">and Appium Mobile </w:t>
      </w:r>
      <w:r w:rsidR="002F79F6">
        <w:t>Testing, version</w:t>
      </w:r>
      <w:r>
        <w:t xml:space="preserve"> control (</w:t>
      </w:r>
      <w:r>
        <w:rPr>
          <w:rStyle w:val="Strong"/>
        </w:rPr>
        <w:t>GitHub</w:t>
      </w:r>
      <w:r>
        <w:t>). Passionate about improving software quality by identifying defects early in the development cycle. Strong understanding of Agile methodologies and CI/CD pipelines.</w:t>
      </w:r>
    </w:p>
    <w:p w14:paraId="1905CC5A" w14:textId="3F55B96B" w:rsidR="00855466" w:rsidRPr="003B19FB" w:rsidRDefault="00855466" w:rsidP="00855466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Technical Skills</w:t>
      </w:r>
    </w:p>
    <w:p w14:paraId="4DF0E5B1" w14:textId="77777777" w:rsidR="00855466" w:rsidRPr="004A15CD" w:rsidRDefault="00855466" w:rsidP="00855466">
      <w:pPr>
        <w:pStyle w:val="Heading2"/>
        <w:rPr>
          <w:i w:val="0"/>
          <w:iCs w:val="0"/>
        </w:rPr>
        <w:sectPr w:rsidR="00855466" w:rsidRPr="004A15CD" w:rsidSect="00CB2231">
          <w:footerReference w:type="default" r:id="rId9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6BA277E" w14:textId="37A6BA4F" w:rsidR="00855466" w:rsidRPr="00855466" w:rsidRDefault="00855466" w:rsidP="00855466">
      <w:pPr>
        <w:pStyle w:val="Heading2"/>
        <w:rPr>
          <w:i w:val="0"/>
          <w:iCs w:val="0"/>
          <w:sz w:val="20"/>
          <w:szCs w:val="26"/>
          <w:lang w:val="ru-RU"/>
        </w:rPr>
      </w:pPr>
      <w:r w:rsidRPr="00855466">
        <w:rPr>
          <w:i w:val="0"/>
          <w:iCs w:val="0"/>
          <w:lang w:val="ru-RU"/>
        </w:rPr>
        <w:t xml:space="preserve">Language: </w:t>
      </w:r>
      <w:r w:rsidRPr="00855466">
        <w:rPr>
          <w:b w:val="0"/>
          <w:bCs w:val="0"/>
          <w:i w:val="0"/>
          <w:iCs w:val="0"/>
          <w:lang w:val="ru-RU"/>
        </w:rPr>
        <w:t>Java, SQL, Gherkin</w:t>
      </w:r>
    </w:p>
    <w:p w14:paraId="05CE0852" w14:textId="08A32CBB" w:rsidR="00855466" w:rsidRPr="00855466" w:rsidRDefault="00855466" w:rsidP="00855466">
      <w:pPr>
        <w:rPr>
          <w:b/>
          <w:bCs/>
        </w:rPr>
      </w:pPr>
      <w:r>
        <w:rPr>
          <w:b/>
          <w:bCs/>
          <w:lang w:val="ru-RU"/>
        </w:rPr>
        <w:t>Tools/Libraries:</w:t>
      </w:r>
      <w:r>
        <w:rPr>
          <w:b/>
          <w:bCs/>
        </w:rPr>
        <w:t xml:space="preserve"> </w:t>
      </w:r>
      <w:r>
        <w:rPr>
          <w:lang w:val="ru-RU"/>
        </w:rPr>
        <w:t>Junit, JDBC,</w:t>
      </w:r>
      <w:r>
        <w:rPr>
          <w:b/>
          <w:bCs/>
        </w:rPr>
        <w:t xml:space="preserve"> </w:t>
      </w:r>
      <w:r>
        <w:rPr>
          <w:lang w:val="ru-RU"/>
        </w:rPr>
        <w:t>Selenium, RestAssurad,</w:t>
      </w:r>
      <w:r>
        <w:t xml:space="preserve"> </w:t>
      </w:r>
      <w:r>
        <w:rPr>
          <w:lang w:val="ru-RU"/>
        </w:rPr>
        <w:t>OOP Principle, Cucumber,</w:t>
      </w:r>
      <w:r>
        <w:t xml:space="preserve"> </w:t>
      </w:r>
      <w:r>
        <w:rPr>
          <w:lang w:val="ru-RU"/>
        </w:rPr>
        <w:t xml:space="preserve">Postman, </w:t>
      </w:r>
      <w:r>
        <w:t>TestNG, Selenium Grid</w:t>
      </w:r>
      <w:r w:rsidR="004A15CD">
        <w:t>, Maven</w:t>
      </w:r>
    </w:p>
    <w:p w14:paraId="5A9D544E" w14:textId="1BADFB99" w:rsidR="00855466" w:rsidRPr="00855466" w:rsidRDefault="00855466" w:rsidP="00855466">
      <w:pPr>
        <w:rPr>
          <w:b/>
          <w:bCs/>
          <w:lang w:val="ru-RU"/>
        </w:rPr>
      </w:pPr>
      <w:r>
        <w:rPr>
          <w:b/>
          <w:bCs/>
          <w:lang w:val="ru-RU"/>
        </w:rPr>
        <w:t>Framework:</w:t>
      </w:r>
      <w:r>
        <w:rPr>
          <w:b/>
          <w:bCs/>
        </w:rPr>
        <w:t xml:space="preserve"> </w:t>
      </w:r>
      <w:r>
        <w:rPr>
          <w:lang w:val="ru-RU"/>
        </w:rPr>
        <w:t>Behavior Data Driven</w:t>
      </w:r>
    </w:p>
    <w:p w14:paraId="12210DB6" w14:textId="092D07CE" w:rsidR="00855466" w:rsidRPr="00855466" w:rsidRDefault="00855466" w:rsidP="00855466">
      <w:pPr>
        <w:rPr>
          <w:b/>
          <w:bCs/>
          <w:lang w:val="ru-RU"/>
        </w:rPr>
      </w:pPr>
      <w:r>
        <w:rPr>
          <w:b/>
          <w:bCs/>
          <w:lang w:val="ru-RU"/>
        </w:rPr>
        <w:t>Testing Method:</w:t>
      </w:r>
      <w:r>
        <w:rPr>
          <w:b/>
          <w:bCs/>
        </w:rPr>
        <w:t xml:space="preserve"> </w:t>
      </w:r>
      <w:r w:rsidRPr="00855466">
        <w:t>Manual</w:t>
      </w:r>
      <w:r>
        <w:rPr>
          <w:lang w:val="ru-RU"/>
        </w:rPr>
        <w:t xml:space="preserve"> Testing, Smoke Testing, Regression Testing,</w:t>
      </w:r>
      <w:r>
        <w:t xml:space="preserve"> </w:t>
      </w:r>
      <w:r>
        <w:rPr>
          <w:lang w:val="ru-RU"/>
        </w:rPr>
        <w:t xml:space="preserve">API Testing, </w:t>
      </w:r>
      <w:r>
        <w:t>Automation Testing</w:t>
      </w:r>
      <w:r>
        <w:rPr>
          <w:lang w:val="ru-RU"/>
        </w:rPr>
        <w:t xml:space="preserve"> </w:t>
      </w:r>
    </w:p>
    <w:p w14:paraId="3BFA909A" w14:textId="6743FBA3" w:rsidR="00855466" w:rsidRPr="00855466" w:rsidRDefault="00855466" w:rsidP="00855466">
      <w:pPr>
        <w:rPr>
          <w:b/>
          <w:bCs/>
          <w:lang w:val="ru-RU"/>
        </w:rPr>
      </w:pPr>
      <w:r>
        <w:rPr>
          <w:b/>
          <w:bCs/>
          <w:lang w:val="ru-RU"/>
        </w:rPr>
        <w:t>Database:</w:t>
      </w:r>
      <w:r>
        <w:rPr>
          <w:b/>
          <w:bCs/>
        </w:rPr>
        <w:t xml:space="preserve"> </w:t>
      </w:r>
      <w:r>
        <w:rPr>
          <w:lang w:val="ru-RU"/>
        </w:rPr>
        <w:t>MySQL,</w:t>
      </w:r>
      <w:r>
        <w:t xml:space="preserve"> </w:t>
      </w:r>
      <w:r>
        <w:rPr>
          <w:lang w:val="ru-RU"/>
        </w:rPr>
        <w:t>PostgreSQL</w:t>
      </w:r>
    </w:p>
    <w:p w14:paraId="4CD94313" w14:textId="0EC94F99" w:rsidR="00855466" w:rsidRPr="00855466" w:rsidRDefault="00855466" w:rsidP="00855466">
      <w:pPr>
        <w:rPr>
          <w:b/>
          <w:bCs/>
          <w:lang w:val="ru-RU"/>
        </w:rPr>
      </w:pPr>
      <w:r>
        <w:rPr>
          <w:b/>
          <w:bCs/>
          <w:lang w:val="ru-RU"/>
        </w:rPr>
        <w:t>Version Control:</w:t>
      </w:r>
      <w:r>
        <w:rPr>
          <w:b/>
          <w:bCs/>
        </w:rPr>
        <w:t xml:space="preserve"> </w:t>
      </w:r>
      <w:r>
        <w:rPr>
          <w:lang w:val="ru-RU"/>
        </w:rPr>
        <w:t>Git/GitHub</w:t>
      </w:r>
    </w:p>
    <w:p w14:paraId="42E2C039" w14:textId="028EF3C2" w:rsidR="00855466" w:rsidRDefault="00855466" w:rsidP="00855466">
      <w:r w:rsidRPr="00855466">
        <w:rPr>
          <w:b/>
          <w:bCs/>
        </w:rPr>
        <w:t>CI/CD:</w:t>
      </w:r>
      <w:r>
        <w:t xml:space="preserve"> </w:t>
      </w:r>
      <w:r>
        <w:rPr>
          <w:lang w:val="ru-RU"/>
        </w:rPr>
        <w:t>Jenkins</w:t>
      </w:r>
    </w:p>
    <w:p w14:paraId="4F546197" w14:textId="144361EA" w:rsidR="00855466" w:rsidRPr="0076275A" w:rsidRDefault="00855466" w:rsidP="00855466">
      <w:r w:rsidRPr="00855466">
        <w:rPr>
          <w:b/>
          <w:bCs/>
        </w:rPr>
        <w:t>Methodologies:</w:t>
      </w:r>
      <w:r>
        <w:t xml:space="preserve"> </w:t>
      </w:r>
      <w:r>
        <w:rPr>
          <w:lang w:val="ru-RU"/>
        </w:rPr>
        <w:t>JIR</w:t>
      </w:r>
      <w:r w:rsidR="004A15CD">
        <w:t>A</w:t>
      </w:r>
    </w:p>
    <w:p w14:paraId="76F7C691" w14:textId="77777777" w:rsidR="004A15CD" w:rsidRDefault="004A15CD" w:rsidP="004A15CD">
      <w:pPr>
        <w:pStyle w:val="Heading1"/>
        <w:rPr>
          <w:rFonts w:asciiTheme="minorHAnsi" w:hAnsiTheme="minorHAnsi" w:cstheme="minorHAnsi"/>
        </w:rPr>
        <w:sectPr w:rsidR="004A15CD" w:rsidSect="004A15CD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2D718B71" w14:textId="50DF4222" w:rsidR="00855466" w:rsidRPr="003B19FB" w:rsidRDefault="00101DA2" w:rsidP="004A15CD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Projects</w:t>
      </w:r>
    </w:p>
    <w:p w14:paraId="70FC3F9C" w14:textId="77777777" w:rsidR="006D64D9" w:rsidRDefault="00693D94" w:rsidP="004A735F">
      <w:pPr>
        <w:pStyle w:val="NormalWeb"/>
        <w:spacing w:before="0" w:beforeAutospacing="0"/>
      </w:pPr>
      <w:r w:rsidRPr="004A735F">
        <w:rPr>
          <w:b/>
          <w:bCs/>
        </w:rPr>
        <w:t>CRM Management System Testing:</w:t>
      </w:r>
      <w:r>
        <w:t xml:space="preserve"> Tested a CRM management system that handles customer and department records, sales tracking, and client interactions, improving system efficiency by 30% and reducing manual errors by 25%. Developed and executed manual and automated UI test cases using Selenium WebDriver for key features like adding polls and managing departments. Documented and reported bugs in </w:t>
      </w:r>
      <w:r w:rsidR="006D64D9">
        <w:t xml:space="preserve">JIRA. </w:t>
      </w:r>
    </w:p>
    <w:p w14:paraId="3B71CD75" w14:textId="5210FE65" w:rsidR="00855466" w:rsidRPr="004A735F" w:rsidRDefault="006D64D9" w:rsidP="004A735F">
      <w:pPr>
        <w:pStyle w:val="NormalWeb"/>
        <w:spacing w:before="0" w:beforeAutospacing="0"/>
      </w:pPr>
      <w:r>
        <w:t>Library</w:t>
      </w:r>
      <w:r w:rsidR="00693D94">
        <w:t xml:space="preserve"> </w:t>
      </w:r>
      <w:r w:rsidR="00693D94" w:rsidRPr="004A735F">
        <w:rPr>
          <w:b/>
          <w:bCs/>
        </w:rPr>
        <w:t>Management System:</w:t>
      </w:r>
      <w:r w:rsidR="00693D94">
        <w:t xml:space="preserve"> Validated API endpoints for book management and user authentication using Postman, increasing API reliability by 40% and improving data validation accuracy by 20%. Conducted database testing using SQL to verify data integrity. Implemented automated test execution using Jenkins as part of a CI/CD pipeline.</w:t>
      </w:r>
    </w:p>
    <w:p w14:paraId="5686D08A" w14:textId="2E88BCFD" w:rsidR="006B0C74" w:rsidRPr="004A15CD" w:rsidRDefault="00251FA2" w:rsidP="004A15CD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Experience</w:t>
      </w:r>
      <w:r w:rsidR="004A735F">
        <w:rPr>
          <w:rFonts w:asciiTheme="minorHAnsi" w:hAnsiTheme="minorHAnsi" w:cstheme="minorHAnsi"/>
        </w:rPr>
        <w:t xml:space="preserve"> &amp; Training</w:t>
      </w:r>
    </w:p>
    <w:p w14:paraId="2AA5C233" w14:textId="275EDD34" w:rsidR="00C57E2C" w:rsidRPr="004A15CD" w:rsidRDefault="00101DA2" w:rsidP="00693D94">
      <w:pPr>
        <w:tabs>
          <w:tab w:val="left" w:pos="6840"/>
        </w:tabs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Simply Certified, LLC</w:t>
      </w:r>
      <w:r w:rsidR="004A15CD">
        <w:rPr>
          <w:rFonts w:asciiTheme="minorHAnsi" w:hAnsiTheme="minorHAnsi" w:cstheme="minorHAnsi"/>
          <w:b/>
          <w:bCs/>
        </w:rPr>
        <w:t xml:space="preserve">, </w:t>
      </w:r>
      <w:r>
        <w:rPr>
          <w:rFonts w:asciiTheme="minorHAnsi" w:hAnsiTheme="minorHAnsi" w:cstheme="minorHAnsi"/>
        </w:rPr>
        <w:t>202</w:t>
      </w:r>
      <w:r w:rsidR="00693D94">
        <w:rPr>
          <w:rFonts w:asciiTheme="minorHAnsi" w:hAnsiTheme="minorHAnsi" w:cstheme="minorHAnsi"/>
        </w:rPr>
        <w:t>4</w:t>
      </w:r>
      <w:r w:rsidR="004A735F">
        <w:rPr>
          <w:rFonts w:asciiTheme="minorHAnsi" w:hAnsiTheme="minorHAnsi" w:cstheme="minorHAnsi"/>
        </w:rPr>
        <w:t xml:space="preserve"> – Current </w:t>
      </w:r>
    </w:p>
    <w:p w14:paraId="01F6EE56" w14:textId="19CDDA12" w:rsidR="00101DA2" w:rsidRPr="00101DA2" w:rsidRDefault="00C106DA" w:rsidP="00101DA2">
      <w:pPr>
        <w:pStyle w:val="ListParagraph"/>
        <w:numPr>
          <w:ilvl w:val="0"/>
          <w:numId w:val="9"/>
        </w:numPr>
        <w:rPr>
          <w:sz w:val="20"/>
          <w:szCs w:val="18"/>
        </w:rPr>
      </w:pPr>
      <w:r>
        <w:t>Execute</w:t>
      </w:r>
      <w:r w:rsidR="004A735F">
        <w:t>s</w:t>
      </w:r>
      <w:r>
        <w:t xml:space="preserve"> test cases manually and document results</w:t>
      </w:r>
      <w:r w:rsidR="004A735F">
        <w:t>.</w:t>
      </w:r>
    </w:p>
    <w:p w14:paraId="21B76703" w14:textId="03E867D2" w:rsidR="00C57E2C" w:rsidRDefault="00101DA2" w:rsidP="004A735F">
      <w:pPr>
        <w:pStyle w:val="ListParagraph"/>
        <w:numPr>
          <w:ilvl w:val="0"/>
          <w:numId w:val="9"/>
        </w:numPr>
      </w:pPr>
      <w:r>
        <w:t>Perform extensive functional testing, improving system stability</w:t>
      </w:r>
      <w:r w:rsidR="004A735F">
        <w:t>, b</w:t>
      </w:r>
      <w:r>
        <w:t xml:space="preserve">ug management, </w:t>
      </w:r>
      <w:r w:rsidR="004A735F">
        <w:t xml:space="preserve">and </w:t>
      </w:r>
      <w:r>
        <w:t>bringing down system errors.</w:t>
      </w:r>
    </w:p>
    <w:p w14:paraId="67404480" w14:textId="77F6C887" w:rsidR="004A735F" w:rsidRDefault="004A735F" w:rsidP="004A735F">
      <w:pPr>
        <w:pStyle w:val="ListParagraph"/>
        <w:numPr>
          <w:ilvl w:val="0"/>
          <w:numId w:val="9"/>
        </w:numPr>
      </w:pPr>
      <w:r>
        <w:t>Learn and adapt to new testing methodologies and tools, and r</w:t>
      </w:r>
      <w:r w:rsidR="00C106DA">
        <w:t>e-test fixed defects to verify resolutions</w:t>
      </w:r>
      <w:r>
        <w:t>.</w:t>
      </w:r>
    </w:p>
    <w:p w14:paraId="5950517E" w14:textId="308130F7" w:rsidR="00C106DA" w:rsidRDefault="00C106DA" w:rsidP="004A735F">
      <w:pPr>
        <w:pStyle w:val="ListParagraph"/>
        <w:numPr>
          <w:ilvl w:val="0"/>
          <w:numId w:val="9"/>
        </w:numPr>
      </w:pPr>
      <w:r>
        <w:t>Maintain test cases documentation and update test repositories.</w:t>
      </w:r>
    </w:p>
    <w:p w14:paraId="6FB24C4A" w14:textId="3CB66DC0" w:rsidR="004A15CD" w:rsidRDefault="004A15CD" w:rsidP="004A15CD">
      <w:pPr>
        <w:tabs>
          <w:tab w:val="left" w:pos="6840"/>
        </w:tabs>
        <w:rPr>
          <w:rFonts w:asciiTheme="minorHAnsi" w:hAnsiTheme="minorHAnsi" w:cstheme="minorHAnsi"/>
        </w:rPr>
      </w:pPr>
      <w:r w:rsidRPr="00101DA2">
        <w:rPr>
          <w:rFonts w:asciiTheme="minorHAnsi" w:hAnsiTheme="minorHAnsi" w:cstheme="minorHAnsi"/>
          <w:b/>
          <w:bCs/>
        </w:rPr>
        <w:t>USA Referee Soccer Program (USSF)</w:t>
      </w:r>
      <w:r>
        <w:rPr>
          <w:rFonts w:asciiTheme="minorHAnsi" w:hAnsiTheme="minorHAnsi" w:cstheme="minorHAnsi"/>
          <w:b/>
          <w:bCs/>
        </w:rPr>
        <w:t xml:space="preserve">, </w:t>
      </w:r>
      <w:r w:rsidRPr="004A15CD">
        <w:rPr>
          <w:rFonts w:asciiTheme="minorHAnsi" w:hAnsiTheme="minorHAnsi" w:cstheme="minorHAnsi"/>
          <w:b/>
          <w:bCs/>
        </w:rPr>
        <w:t>Professional Soccer Referee</w:t>
      </w:r>
      <w:r>
        <w:rPr>
          <w:rFonts w:asciiTheme="minorHAnsi" w:hAnsiTheme="minorHAnsi" w:cstheme="minorHAnsi"/>
        </w:rPr>
        <w:t xml:space="preserve"> 2021 – Current </w:t>
      </w:r>
    </w:p>
    <w:p w14:paraId="26259A5C" w14:textId="28E5FAA8" w:rsidR="004A15CD" w:rsidRDefault="004A735F" w:rsidP="004A15CD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Ensures</w:t>
      </w:r>
      <w:r w:rsidR="004A15CD" w:rsidRPr="00101DA2">
        <w:rPr>
          <w:rFonts w:asciiTheme="minorHAnsi" w:hAnsiTheme="minorHAnsi" w:cstheme="minorHAnsi"/>
        </w:rPr>
        <w:t xml:space="preserve"> safety, fairness, and effective game management through collaboration, professionalism, and ongoing education. </w:t>
      </w:r>
    </w:p>
    <w:p w14:paraId="3ADA0B19" w14:textId="2968E0A8" w:rsidR="004A735F" w:rsidRPr="004A735F" w:rsidRDefault="004A735F" w:rsidP="004A735F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</w:t>
      </w:r>
      <w:r w:rsidR="004A15CD" w:rsidRPr="00101DA2">
        <w:rPr>
          <w:rFonts w:asciiTheme="minorHAnsi" w:hAnsiTheme="minorHAnsi" w:cstheme="minorHAnsi"/>
        </w:rPr>
        <w:t>aintaining peak physical fitness and upholding high standards in every aspect of performance.</w:t>
      </w:r>
    </w:p>
    <w:p w14:paraId="6FD20645" w14:textId="0AFD8EA8" w:rsidR="002E3971" w:rsidRPr="004A15CD" w:rsidRDefault="00101DA2" w:rsidP="002E3971">
      <w:pPr>
        <w:tabs>
          <w:tab w:val="left" w:pos="6840"/>
        </w:tabs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Zeal Marketing, LLC</w:t>
      </w:r>
      <w:r w:rsidR="004A15CD">
        <w:rPr>
          <w:rFonts w:asciiTheme="minorHAnsi" w:hAnsiTheme="minorHAnsi" w:cstheme="minorHAnsi"/>
          <w:b/>
          <w:bCs/>
        </w:rPr>
        <w:t xml:space="preserve">, </w:t>
      </w:r>
      <w:r>
        <w:rPr>
          <w:rFonts w:asciiTheme="minorHAnsi" w:hAnsiTheme="minorHAnsi" w:cstheme="minorHAnsi"/>
          <w:b/>
          <w:bCs/>
        </w:rPr>
        <w:t>Content Marketing Specialist</w:t>
      </w:r>
      <w:r w:rsidR="004A15CD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</w:rPr>
        <w:t>2021</w:t>
      </w:r>
      <w:r w:rsidR="004A15CD">
        <w:rPr>
          <w:rFonts w:asciiTheme="minorHAnsi" w:hAnsiTheme="minorHAnsi" w:cstheme="minorHAnsi"/>
        </w:rPr>
        <w:t xml:space="preserve"> – 2023 </w:t>
      </w:r>
    </w:p>
    <w:p w14:paraId="29B63C4A" w14:textId="77777777" w:rsidR="00101DA2" w:rsidRDefault="00101DA2" w:rsidP="002E3971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101DA2">
        <w:rPr>
          <w:rFonts w:asciiTheme="minorHAnsi" w:hAnsiTheme="minorHAnsi" w:cstheme="minorHAnsi"/>
        </w:rPr>
        <w:t xml:space="preserve">Developed and executed content marketing strategies that leveraged social media to drive traffic, engagement, and conversions. </w:t>
      </w:r>
    </w:p>
    <w:p w14:paraId="6E8A6E76" w14:textId="5ED1E9DA" w:rsidR="002E3971" w:rsidRPr="00101DA2" w:rsidRDefault="00101DA2" w:rsidP="00EE2093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101DA2">
        <w:rPr>
          <w:rFonts w:asciiTheme="minorHAnsi" w:hAnsiTheme="minorHAnsi" w:cstheme="minorHAnsi"/>
        </w:rPr>
        <w:t>Produced high-quality, engaging content for social media, email marketing, and the company's blog.</w:t>
      </w:r>
    </w:p>
    <w:p w14:paraId="597EECB1" w14:textId="67C55354" w:rsidR="00261560" w:rsidRDefault="00101DA2" w:rsidP="006D64D9">
      <w:pPr>
        <w:tabs>
          <w:tab w:val="left" w:pos="68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Mohamed Ramzy Accounting Firm</w:t>
      </w:r>
      <w:r w:rsidR="004A15CD">
        <w:rPr>
          <w:rFonts w:asciiTheme="minorHAnsi" w:hAnsiTheme="minorHAnsi" w:cstheme="minorHAnsi"/>
          <w:b/>
          <w:bCs/>
        </w:rPr>
        <w:t xml:space="preserve">, Chartered Accountant </w:t>
      </w:r>
      <w:r w:rsidR="004A15CD">
        <w:rPr>
          <w:rFonts w:asciiTheme="minorHAnsi" w:hAnsiTheme="minorHAnsi" w:cstheme="minorHAnsi"/>
        </w:rPr>
        <w:t xml:space="preserve">2009 – 2017 </w:t>
      </w:r>
    </w:p>
    <w:p w14:paraId="3CD77EE5" w14:textId="3096AB54" w:rsidR="00101DA2" w:rsidRPr="00101DA2" w:rsidRDefault="004A735F" w:rsidP="00101DA2">
      <w:pPr>
        <w:pStyle w:val="ListParagraph"/>
        <w:numPr>
          <w:ilvl w:val="0"/>
          <w:numId w:val="9"/>
        </w:numPr>
        <w:rPr>
          <w:rFonts w:asciiTheme="minorHAnsi" w:eastAsiaTheme="minorHAnsi" w:hAnsiTheme="minorHAnsi" w:cstheme="minorBidi"/>
          <w:color w:val="000000"/>
          <w:sz w:val="20"/>
          <w:szCs w:val="20"/>
        </w:rPr>
      </w:pPr>
      <w:r>
        <w:rPr>
          <w:rFonts w:asciiTheme="minorHAnsi" w:hAnsiTheme="minorHAnsi" w:cstheme="minorHAnsi"/>
        </w:rPr>
        <w:t>P</w:t>
      </w:r>
      <w:r w:rsidR="00101DA2" w:rsidRPr="00101DA2">
        <w:rPr>
          <w:rFonts w:asciiTheme="minorHAnsi" w:hAnsiTheme="minorHAnsi" w:cstheme="minorHAnsi"/>
        </w:rPr>
        <w:t>repar</w:t>
      </w:r>
      <w:r>
        <w:rPr>
          <w:rFonts w:asciiTheme="minorHAnsi" w:hAnsiTheme="minorHAnsi" w:cstheme="minorHAnsi"/>
        </w:rPr>
        <w:t>ed</w:t>
      </w:r>
      <w:r w:rsidR="00101DA2" w:rsidRPr="00101DA2">
        <w:rPr>
          <w:rFonts w:asciiTheme="minorHAnsi" w:hAnsiTheme="minorHAnsi" w:cstheme="minorHAnsi"/>
        </w:rPr>
        <w:t xml:space="preserve"> financial statements and reports, including income statements and balance sheets, while managing customer accounts, collections, and accounts payable. </w:t>
      </w:r>
    </w:p>
    <w:p w14:paraId="039179A3" w14:textId="33B65890" w:rsidR="008B6A06" w:rsidRPr="004A15CD" w:rsidRDefault="004A735F" w:rsidP="004A15CD">
      <w:pPr>
        <w:pStyle w:val="ListParagraph"/>
        <w:numPr>
          <w:ilvl w:val="0"/>
          <w:numId w:val="9"/>
        </w:numPr>
        <w:rPr>
          <w:rFonts w:asciiTheme="minorHAnsi" w:eastAsiaTheme="minorHAnsi" w:hAnsiTheme="minorHAnsi" w:cstheme="minorBidi"/>
          <w:color w:val="000000"/>
          <w:sz w:val="20"/>
          <w:szCs w:val="20"/>
        </w:rPr>
      </w:pPr>
      <w:r>
        <w:rPr>
          <w:rFonts w:asciiTheme="minorHAnsi" w:hAnsiTheme="minorHAnsi" w:cstheme="minorHAnsi"/>
        </w:rPr>
        <w:t>H</w:t>
      </w:r>
      <w:r w:rsidR="00101DA2" w:rsidRPr="00101DA2">
        <w:rPr>
          <w:rFonts w:asciiTheme="minorHAnsi" w:hAnsiTheme="minorHAnsi" w:cstheme="minorHAnsi"/>
        </w:rPr>
        <w:t>andl</w:t>
      </w:r>
      <w:r>
        <w:rPr>
          <w:rFonts w:asciiTheme="minorHAnsi" w:hAnsiTheme="minorHAnsi" w:cstheme="minorHAnsi"/>
        </w:rPr>
        <w:t>ed</w:t>
      </w:r>
      <w:r w:rsidR="00101DA2" w:rsidRPr="00101DA2">
        <w:rPr>
          <w:rFonts w:asciiTheme="minorHAnsi" w:hAnsiTheme="minorHAnsi" w:cstheme="minorHAnsi"/>
        </w:rPr>
        <w:t xml:space="preserve"> purchase orders, tax preparation, and providing exceptional customer service.</w:t>
      </w:r>
    </w:p>
    <w:sectPr w:rsidR="008B6A06" w:rsidRPr="004A15CD" w:rsidSect="0085546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9879A" w14:textId="77777777" w:rsidR="00B62491" w:rsidRDefault="00B62491" w:rsidP="005A7565">
      <w:r>
        <w:separator/>
      </w:r>
    </w:p>
  </w:endnote>
  <w:endnote w:type="continuationSeparator" w:id="0">
    <w:p w14:paraId="238B0148" w14:textId="77777777" w:rsidR="00B62491" w:rsidRDefault="00B62491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0E5401" w14:textId="5F01FE42" w:rsidR="003D40B5" w:rsidRPr="003D40B5" w:rsidRDefault="006554B7" w:rsidP="003D40B5">
    <w:pPr>
      <w:pStyle w:val="Footer"/>
      <w:pBdr>
        <w:top w:val="single" w:sz="4" w:space="1" w:color="D9D9D9" w:themeColor="background1" w:themeShade="D9"/>
      </w:pBdr>
      <w:rPr>
        <w:sz w:val="20"/>
        <w:szCs w:val="20"/>
      </w:rPr>
    </w:pPr>
    <w:r>
      <w:rPr>
        <w:bCs/>
        <w:sz w:val="20"/>
        <w:szCs w:val="20"/>
      </w:rPr>
      <w:t>Ismail Emira</w:t>
    </w:r>
  </w:p>
  <w:sdt>
    <w:sdtPr>
      <w:id w:val="-39736182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ECAC277" w14:textId="3E00786D" w:rsidR="00B160E1" w:rsidRDefault="00B160E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B10FCAC" w14:textId="2C0173F8" w:rsidR="00E85944" w:rsidRDefault="00E85944" w:rsidP="00B160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98BDEE" w14:textId="77777777" w:rsidR="00B62491" w:rsidRDefault="00B62491" w:rsidP="005A7565">
      <w:r>
        <w:separator/>
      </w:r>
    </w:p>
  </w:footnote>
  <w:footnote w:type="continuationSeparator" w:id="0">
    <w:p w14:paraId="2FA71B21" w14:textId="77777777" w:rsidR="00B62491" w:rsidRDefault="00B62491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E6B93"/>
    <w:multiLevelType w:val="hybridMultilevel"/>
    <w:tmpl w:val="C96A7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F7045"/>
    <w:multiLevelType w:val="hybridMultilevel"/>
    <w:tmpl w:val="C9263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92575"/>
    <w:multiLevelType w:val="hybridMultilevel"/>
    <w:tmpl w:val="80584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07242"/>
    <w:multiLevelType w:val="hybridMultilevel"/>
    <w:tmpl w:val="2FBA5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E2A6E"/>
    <w:multiLevelType w:val="hybridMultilevel"/>
    <w:tmpl w:val="0F5A5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661D7"/>
    <w:multiLevelType w:val="hybridMultilevel"/>
    <w:tmpl w:val="8856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86738"/>
    <w:multiLevelType w:val="multilevel"/>
    <w:tmpl w:val="1C02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4A0467"/>
    <w:multiLevelType w:val="hybridMultilevel"/>
    <w:tmpl w:val="277AC1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6D4249"/>
    <w:multiLevelType w:val="hybridMultilevel"/>
    <w:tmpl w:val="6A0E2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30685F"/>
    <w:multiLevelType w:val="hybridMultilevel"/>
    <w:tmpl w:val="A412D12A"/>
    <w:lvl w:ilvl="0" w:tplc="7602CC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A05907"/>
    <w:multiLevelType w:val="hybridMultilevel"/>
    <w:tmpl w:val="447E0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8313465">
    <w:abstractNumId w:val="1"/>
  </w:num>
  <w:num w:numId="2" w16cid:durableId="636378193">
    <w:abstractNumId w:val="12"/>
  </w:num>
  <w:num w:numId="3" w16cid:durableId="1478453895">
    <w:abstractNumId w:val="14"/>
  </w:num>
  <w:num w:numId="4" w16cid:durableId="1627539253">
    <w:abstractNumId w:val="11"/>
  </w:num>
  <w:num w:numId="5" w16cid:durableId="1724599030">
    <w:abstractNumId w:val="16"/>
  </w:num>
  <w:num w:numId="6" w16cid:durableId="562373579">
    <w:abstractNumId w:val="9"/>
  </w:num>
  <w:num w:numId="7" w16cid:durableId="381296082">
    <w:abstractNumId w:val="10"/>
  </w:num>
  <w:num w:numId="8" w16cid:durableId="1519418673">
    <w:abstractNumId w:val="6"/>
  </w:num>
  <w:num w:numId="9" w16cid:durableId="1229420445">
    <w:abstractNumId w:val="2"/>
  </w:num>
  <w:num w:numId="10" w16cid:durableId="299961397">
    <w:abstractNumId w:val="13"/>
  </w:num>
  <w:num w:numId="11" w16cid:durableId="1397973019">
    <w:abstractNumId w:val="3"/>
  </w:num>
  <w:num w:numId="12" w16cid:durableId="2008945732">
    <w:abstractNumId w:val="0"/>
  </w:num>
  <w:num w:numId="13" w16cid:durableId="549146806">
    <w:abstractNumId w:val="5"/>
  </w:num>
  <w:num w:numId="14" w16cid:durableId="520971652">
    <w:abstractNumId w:val="4"/>
  </w:num>
  <w:num w:numId="15" w16cid:durableId="380911466">
    <w:abstractNumId w:val="15"/>
  </w:num>
  <w:num w:numId="16" w16cid:durableId="1465005868">
    <w:abstractNumId w:val="17"/>
  </w:num>
  <w:num w:numId="17" w16cid:durableId="753010241">
    <w:abstractNumId w:val="8"/>
  </w:num>
  <w:num w:numId="18" w16cid:durableId="4111263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8BD"/>
    <w:rsid w:val="00001E72"/>
    <w:rsid w:val="00004BB4"/>
    <w:rsid w:val="000208CD"/>
    <w:rsid w:val="00031ED4"/>
    <w:rsid w:val="00057B87"/>
    <w:rsid w:val="000643B3"/>
    <w:rsid w:val="000720ED"/>
    <w:rsid w:val="000A76E7"/>
    <w:rsid w:val="000B4391"/>
    <w:rsid w:val="000C6B53"/>
    <w:rsid w:val="000E6D36"/>
    <w:rsid w:val="00101DA2"/>
    <w:rsid w:val="00115E59"/>
    <w:rsid w:val="00121232"/>
    <w:rsid w:val="00124DEF"/>
    <w:rsid w:val="00140F1B"/>
    <w:rsid w:val="0015295F"/>
    <w:rsid w:val="00155768"/>
    <w:rsid w:val="001606DC"/>
    <w:rsid w:val="00162986"/>
    <w:rsid w:val="00167321"/>
    <w:rsid w:val="001878B0"/>
    <w:rsid w:val="001A1FED"/>
    <w:rsid w:val="001A35BC"/>
    <w:rsid w:val="001A67C5"/>
    <w:rsid w:val="001B0371"/>
    <w:rsid w:val="001C29E5"/>
    <w:rsid w:val="001E0FD6"/>
    <w:rsid w:val="001E336A"/>
    <w:rsid w:val="001E61F3"/>
    <w:rsid w:val="001E6A4B"/>
    <w:rsid w:val="001F77CD"/>
    <w:rsid w:val="002035B0"/>
    <w:rsid w:val="00211C34"/>
    <w:rsid w:val="00223BC0"/>
    <w:rsid w:val="0023404F"/>
    <w:rsid w:val="00241560"/>
    <w:rsid w:val="0024293F"/>
    <w:rsid w:val="00251FA2"/>
    <w:rsid w:val="00261560"/>
    <w:rsid w:val="002801E8"/>
    <w:rsid w:val="00280873"/>
    <w:rsid w:val="00280927"/>
    <w:rsid w:val="00292655"/>
    <w:rsid w:val="002D37E6"/>
    <w:rsid w:val="002D5A25"/>
    <w:rsid w:val="002E3971"/>
    <w:rsid w:val="002F79F6"/>
    <w:rsid w:val="0033557D"/>
    <w:rsid w:val="003429EE"/>
    <w:rsid w:val="00350DE5"/>
    <w:rsid w:val="00353988"/>
    <w:rsid w:val="00353F5A"/>
    <w:rsid w:val="00363CFD"/>
    <w:rsid w:val="00367D64"/>
    <w:rsid w:val="00381598"/>
    <w:rsid w:val="00392432"/>
    <w:rsid w:val="003929A2"/>
    <w:rsid w:val="003A0D27"/>
    <w:rsid w:val="003A1329"/>
    <w:rsid w:val="003A6261"/>
    <w:rsid w:val="003B19FB"/>
    <w:rsid w:val="003D2340"/>
    <w:rsid w:val="003D40B5"/>
    <w:rsid w:val="003E0912"/>
    <w:rsid w:val="003E127F"/>
    <w:rsid w:val="00423623"/>
    <w:rsid w:val="004256A9"/>
    <w:rsid w:val="004259A2"/>
    <w:rsid w:val="00444D0A"/>
    <w:rsid w:val="004725C4"/>
    <w:rsid w:val="004A15CD"/>
    <w:rsid w:val="004A735F"/>
    <w:rsid w:val="004C4A7A"/>
    <w:rsid w:val="004D3954"/>
    <w:rsid w:val="004E676C"/>
    <w:rsid w:val="004F075E"/>
    <w:rsid w:val="00532F85"/>
    <w:rsid w:val="00560759"/>
    <w:rsid w:val="005709EC"/>
    <w:rsid w:val="0058698A"/>
    <w:rsid w:val="005965D6"/>
    <w:rsid w:val="005A1397"/>
    <w:rsid w:val="005A337C"/>
    <w:rsid w:val="005A7565"/>
    <w:rsid w:val="005B4A2E"/>
    <w:rsid w:val="005C68BD"/>
    <w:rsid w:val="005E12AA"/>
    <w:rsid w:val="005E5B70"/>
    <w:rsid w:val="00605767"/>
    <w:rsid w:val="00606071"/>
    <w:rsid w:val="006300D2"/>
    <w:rsid w:val="00635AE1"/>
    <w:rsid w:val="006367C6"/>
    <w:rsid w:val="00644F9A"/>
    <w:rsid w:val="00650C1A"/>
    <w:rsid w:val="006554B7"/>
    <w:rsid w:val="00672455"/>
    <w:rsid w:val="0068627A"/>
    <w:rsid w:val="00693D94"/>
    <w:rsid w:val="006B0C74"/>
    <w:rsid w:val="006C5728"/>
    <w:rsid w:val="006D230D"/>
    <w:rsid w:val="006D64D9"/>
    <w:rsid w:val="006F6FD6"/>
    <w:rsid w:val="007206A2"/>
    <w:rsid w:val="00743C1C"/>
    <w:rsid w:val="0076275A"/>
    <w:rsid w:val="00786BF4"/>
    <w:rsid w:val="007A0EE8"/>
    <w:rsid w:val="007A1617"/>
    <w:rsid w:val="007A35E8"/>
    <w:rsid w:val="007C07F0"/>
    <w:rsid w:val="007C56F7"/>
    <w:rsid w:val="007C734D"/>
    <w:rsid w:val="007E7D9A"/>
    <w:rsid w:val="007F1933"/>
    <w:rsid w:val="007F3C29"/>
    <w:rsid w:val="00814728"/>
    <w:rsid w:val="0081645F"/>
    <w:rsid w:val="008206E5"/>
    <w:rsid w:val="00820820"/>
    <w:rsid w:val="008502F7"/>
    <w:rsid w:val="008524B4"/>
    <w:rsid w:val="00855466"/>
    <w:rsid w:val="00860B19"/>
    <w:rsid w:val="008A57C6"/>
    <w:rsid w:val="008A60B6"/>
    <w:rsid w:val="008B0FAC"/>
    <w:rsid w:val="008B58F9"/>
    <w:rsid w:val="008B6A06"/>
    <w:rsid w:val="008D41CD"/>
    <w:rsid w:val="00900AC9"/>
    <w:rsid w:val="00902151"/>
    <w:rsid w:val="00904BB2"/>
    <w:rsid w:val="00940F57"/>
    <w:rsid w:val="0094283B"/>
    <w:rsid w:val="00952D07"/>
    <w:rsid w:val="00956206"/>
    <w:rsid w:val="0096429D"/>
    <w:rsid w:val="009844E8"/>
    <w:rsid w:val="0098550F"/>
    <w:rsid w:val="009A5EFF"/>
    <w:rsid w:val="009B4EBD"/>
    <w:rsid w:val="009C587D"/>
    <w:rsid w:val="009C6AA9"/>
    <w:rsid w:val="009D5D26"/>
    <w:rsid w:val="009D620B"/>
    <w:rsid w:val="00A04473"/>
    <w:rsid w:val="00A21E40"/>
    <w:rsid w:val="00A23331"/>
    <w:rsid w:val="00A23D2E"/>
    <w:rsid w:val="00A30334"/>
    <w:rsid w:val="00A35F17"/>
    <w:rsid w:val="00A400D7"/>
    <w:rsid w:val="00A56B2B"/>
    <w:rsid w:val="00A62056"/>
    <w:rsid w:val="00A90527"/>
    <w:rsid w:val="00AA0CA0"/>
    <w:rsid w:val="00AA428D"/>
    <w:rsid w:val="00AB0C15"/>
    <w:rsid w:val="00AC20E7"/>
    <w:rsid w:val="00AF4E89"/>
    <w:rsid w:val="00AF786F"/>
    <w:rsid w:val="00B1298E"/>
    <w:rsid w:val="00B160E1"/>
    <w:rsid w:val="00B16912"/>
    <w:rsid w:val="00B27F7B"/>
    <w:rsid w:val="00B57455"/>
    <w:rsid w:val="00B62491"/>
    <w:rsid w:val="00B6364E"/>
    <w:rsid w:val="00B703F2"/>
    <w:rsid w:val="00B77C69"/>
    <w:rsid w:val="00B8192E"/>
    <w:rsid w:val="00BA03D1"/>
    <w:rsid w:val="00BA4A75"/>
    <w:rsid w:val="00BC7DFE"/>
    <w:rsid w:val="00BF2BDF"/>
    <w:rsid w:val="00C06268"/>
    <w:rsid w:val="00C10152"/>
    <w:rsid w:val="00C106DA"/>
    <w:rsid w:val="00C11DC3"/>
    <w:rsid w:val="00C306A5"/>
    <w:rsid w:val="00C503E6"/>
    <w:rsid w:val="00C53AB8"/>
    <w:rsid w:val="00C55B0B"/>
    <w:rsid w:val="00C57E2C"/>
    <w:rsid w:val="00C626BE"/>
    <w:rsid w:val="00C6394C"/>
    <w:rsid w:val="00C65BC2"/>
    <w:rsid w:val="00C66527"/>
    <w:rsid w:val="00C70C0B"/>
    <w:rsid w:val="00C7118F"/>
    <w:rsid w:val="00C7161D"/>
    <w:rsid w:val="00C779AD"/>
    <w:rsid w:val="00C90A0B"/>
    <w:rsid w:val="00CB10ED"/>
    <w:rsid w:val="00CB2231"/>
    <w:rsid w:val="00CD00F0"/>
    <w:rsid w:val="00CD69D6"/>
    <w:rsid w:val="00CD7B93"/>
    <w:rsid w:val="00D151C6"/>
    <w:rsid w:val="00D15EA2"/>
    <w:rsid w:val="00D26380"/>
    <w:rsid w:val="00D27342"/>
    <w:rsid w:val="00D706E7"/>
    <w:rsid w:val="00D83A1D"/>
    <w:rsid w:val="00D965EB"/>
    <w:rsid w:val="00DA1702"/>
    <w:rsid w:val="00DC2E06"/>
    <w:rsid w:val="00DD3696"/>
    <w:rsid w:val="00DD77E5"/>
    <w:rsid w:val="00DE7050"/>
    <w:rsid w:val="00E105CB"/>
    <w:rsid w:val="00E32EC6"/>
    <w:rsid w:val="00E44059"/>
    <w:rsid w:val="00E47B55"/>
    <w:rsid w:val="00E534BE"/>
    <w:rsid w:val="00E702B5"/>
    <w:rsid w:val="00E74BC9"/>
    <w:rsid w:val="00E85944"/>
    <w:rsid w:val="00E87DE1"/>
    <w:rsid w:val="00E969E4"/>
    <w:rsid w:val="00EA2F62"/>
    <w:rsid w:val="00EB2A92"/>
    <w:rsid w:val="00EE2093"/>
    <w:rsid w:val="00EF2C71"/>
    <w:rsid w:val="00EF49CA"/>
    <w:rsid w:val="00EF582B"/>
    <w:rsid w:val="00F041F8"/>
    <w:rsid w:val="00F07345"/>
    <w:rsid w:val="00F369A1"/>
    <w:rsid w:val="00F376E5"/>
    <w:rsid w:val="00F41E0C"/>
    <w:rsid w:val="00F54C46"/>
    <w:rsid w:val="00F61891"/>
    <w:rsid w:val="00F71A97"/>
    <w:rsid w:val="00F77277"/>
    <w:rsid w:val="00F9715D"/>
    <w:rsid w:val="00FA6786"/>
    <w:rsid w:val="00FD1B88"/>
    <w:rsid w:val="00FD7D50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C743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0C7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87DE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rsid w:val="005C68BD"/>
    <w:rPr>
      <w:rFonts w:cs="Arial"/>
      <w:b/>
      <w:bCs/>
      <w:smallCaps/>
      <w:kern w:val="32"/>
      <w:sz w:val="24"/>
      <w:szCs w:val="32"/>
    </w:rPr>
  </w:style>
  <w:style w:type="paragraph" w:styleId="ListParagraph">
    <w:name w:val="List Paragraph"/>
    <w:basedOn w:val="Normal"/>
    <w:uiPriority w:val="34"/>
    <w:qFormat/>
    <w:rsid w:val="005C68B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B160E1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E87DE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87DE1"/>
    <w:rPr>
      <w:b/>
      <w:bCs/>
    </w:rPr>
  </w:style>
  <w:style w:type="character" w:customStyle="1" w:styleId="Heading4Char">
    <w:name w:val="Heading 4 Char"/>
    <w:basedOn w:val="DefaultParagraphFont"/>
    <w:link w:val="Heading4"/>
    <w:semiHidden/>
    <w:rsid w:val="00E87DE1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ismail-emira-7bb80234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taf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CC255-9ABF-4304-9D37-ABD282797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C:\Users\ritaf\AppData\Roaming\Microsoft\Templates\Extended CV (resume).dotx</Template>
  <TotalTime>0</TotalTime>
  <Pages>1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2025-02-11T02:23:00Z</dcterms:created>
  <dcterms:modified xsi:type="dcterms:W3CDTF">2025-03-09T11:10:00Z</dcterms:modified>
</cp:coreProperties>
</file>